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1ED4A09" w14:textId="77777777" w:rsidTr="001B2ABD">
        <w:trPr>
          <w:trHeight w:val="4410"/>
        </w:trPr>
        <w:tc>
          <w:tcPr>
            <w:tcW w:w="3600" w:type="dxa"/>
            <w:vAlign w:val="bottom"/>
          </w:tcPr>
          <w:p w14:paraId="3E6175F2" w14:textId="6E1D8140" w:rsidR="001B2ABD" w:rsidRDefault="00790623" w:rsidP="001B2ABD">
            <w:pPr>
              <w:tabs>
                <w:tab w:val="left" w:pos="990"/>
              </w:tabs>
              <w:jc w:val="center"/>
            </w:pPr>
            <w:r>
              <w:rPr>
                <w:noProof/>
              </w:rPr>
              <w:drawing>
                <wp:inline distT="0" distB="0" distL="0" distR="0" wp14:anchorId="7CF45AC0" wp14:editId="7B8A3C65">
                  <wp:extent cx="2188979" cy="2162066"/>
                  <wp:effectExtent l="0" t="0" r="1905" b="0"/>
                  <wp:docPr id="193626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8377" name="Picture 1936268377"/>
                          <pic:cNvPicPr/>
                        </pic:nvPicPr>
                        <pic:blipFill>
                          <a:blip r:embed="rId6">
                            <a:extLst>
                              <a:ext uri="{28A0092B-C50C-407E-A947-70E740481C1C}">
                                <a14:useLocalDpi xmlns:a14="http://schemas.microsoft.com/office/drawing/2010/main" val="0"/>
                              </a:ext>
                            </a:extLst>
                          </a:blip>
                          <a:stretch>
                            <a:fillRect/>
                          </a:stretch>
                        </pic:blipFill>
                        <pic:spPr>
                          <a:xfrm>
                            <a:off x="0" y="0"/>
                            <a:ext cx="2221336" cy="2194025"/>
                          </a:xfrm>
                          <a:prstGeom prst="rect">
                            <a:avLst/>
                          </a:prstGeom>
                        </pic:spPr>
                      </pic:pic>
                    </a:graphicData>
                  </a:graphic>
                </wp:inline>
              </w:drawing>
            </w:r>
          </w:p>
        </w:tc>
        <w:tc>
          <w:tcPr>
            <w:tcW w:w="720" w:type="dxa"/>
          </w:tcPr>
          <w:p w14:paraId="3BF691A4" w14:textId="77777777" w:rsidR="001B2ABD" w:rsidRDefault="001B2ABD" w:rsidP="000C45FF">
            <w:pPr>
              <w:tabs>
                <w:tab w:val="left" w:pos="990"/>
              </w:tabs>
            </w:pPr>
          </w:p>
        </w:tc>
        <w:tc>
          <w:tcPr>
            <w:tcW w:w="6470" w:type="dxa"/>
            <w:vAlign w:val="bottom"/>
          </w:tcPr>
          <w:p w14:paraId="7D3E1A6A" w14:textId="0BD821B0" w:rsidR="001B2ABD" w:rsidRDefault="00790623" w:rsidP="001B2ABD">
            <w:pPr>
              <w:pStyle w:val="Title"/>
            </w:pPr>
            <w:r>
              <w:t>CODE WITH HASSAN</w:t>
            </w:r>
          </w:p>
          <w:p w14:paraId="52884C8B" w14:textId="6498C11C" w:rsidR="001B2ABD" w:rsidRDefault="00313C9E" w:rsidP="001B2ABD">
            <w:pPr>
              <w:pStyle w:val="Subtitle"/>
            </w:pPr>
            <w:r>
              <w:rPr>
                <w:spacing w:val="0"/>
                <w:w w:val="100"/>
              </w:rPr>
              <w:t>It course web 3.0 AI</w:t>
            </w:r>
          </w:p>
        </w:tc>
      </w:tr>
      <w:tr w:rsidR="001B2ABD" w14:paraId="51D65215" w14:textId="77777777" w:rsidTr="001B2ABD">
        <w:tc>
          <w:tcPr>
            <w:tcW w:w="3600" w:type="dxa"/>
          </w:tcPr>
          <w:sdt>
            <w:sdtPr>
              <w:id w:val="-1711873194"/>
              <w:placeholder>
                <w:docPart w:val="E3020ABD0A1343D7B1391F953A765671"/>
              </w:placeholder>
              <w:temporary/>
              <w:showingPlcHdr/>
              <w15:appearance w15:val="hidden"/>
            </w:sdtPr>
            <w:sdtContent>
              <w:p w14:paraId="173E176F" w14:textId="77777777" w:rsidR="001B2ABD" w:rsidRDefault="00036450" w:rsidP="00036450">
                <w:pPr>
                  <w:pStyle w:val="Heading3"/>
                </w:pPr>
                <w:r w:rsidRPr="00D5459D">
                  <w:t>Profile</w:t>
                </w:r>
              </w:p>
            </w:sdtContent>
          </w:sdt>
          <w:p w14:paraId="67333B6E" w14:textId="5A205DAC" w:rsidR="00036450" w:rsidRDefault="00313C9E" w:rsidP="00313C9E">
            <w:r>
              <w:t xml:space="preserve">ASSALAMUALIKUM MY NAME IS MUHAMMAD HAMMAD ZUBAIR AND I AM 15 YEARS OLD AND I STUDY IN GRADE 9 AND  MY SCHOOL NAME IS DEBS SCHOOLING SYESTEM AND IAM DOING IT COURSE IN GOVERNER HOUSE SINDH IN THIS COURSE WE LEARN TYPESCRIPT JAVA SCRIPT  AND MORE AND ALSO AI ARTIFICAL </w:t>
            </w:r>
          </w:p>
          <w:p w14:paraId="4362D3BE" w14:textId="77777777" w:rsidR="00313C9E" w:rsidRDefault="00313C9E" w:rsidP="00313C9E"/>
          <w:p w14:paraId="337BE2FF" w14:textId="77777777" w:rsidR="00036450" w:rsidRDefault="00036450" w:rsidP="00036450"/>
          <w:sdt>
            <w:sdtPr>
              <w:id w:val="-1954003311"/>
              <w:placeholder>
                <w:docPart w:val="F40F429AD53A4B9C94B4EC1F4A81F29A"/>
              </w:placeholder>
              <w:temporary/>
              <w:showingPlcHdr/>
              <w15:appearance w15:val="hidden"/>
            </w:sdtPr>
            <w:sdtContent>
              <w:p w14:paraId="32C02A07" w14:textId="77777777" w:rsidR="00036450" w:rsidRPr="00CB0055" w:rsidRDefault="00CB0055" w:rsidP="00CB0055">
                <w:pPr>
                  <w:pStyle w:val="Heading3"/>
                </w:pPr>
                <w:r w:rsidRPr="00CB0055">
                  <w:t>Contact</w:t>
                </w:r>
              </w:p>
            </w:sdtContent>
          </w:sdt>
          <w:sdt>
            <w:sdtPr>
              <w:id w:val="1111563247"/>
              <w:placeholder>
                <w:docPart w:val="417F683D08284767BD682CBB8A82E02E"/>
              </w:placeholder>
              <w:temporary/>
              <w:showingPlcHdr/>
              <w15:appearance w15:val="hidden"/>
            </w:sdtPr>
            <w:sdtContent>
              <w:p w14:paraId="11191CC5" w14:textId="77777777" w:rsidR="004D3011" w:rsidRDefault="004D3011" w:rsidP="004D3011">
                <w:r w:rsidRPr="004D3011">
                  <w:t>PHONE:</w:t>
                </w:r>
              </w:p>
            </w:sdtContent>
          </w:sdt>
          <w:p w14:paraId="0B717D53" w14:textId="7F1971F3" w:rsidR="004D3011" w:rsidRDefault="00313C9E" w:rsidP="004D3011">
            <w:r>
              <w:t>03705965670</w:t>
            </w:r>
          </w:p>
          <w:p w14:paraId="1BE17EC5" w14:textId="77777777" w:rsidR="004D3011" w:rsidRPr="004D3011" w:rsidRDefault="004D3011" w:rsidP="004D3011"/>
          <w:sdt>
            <w:sdtPr>
              <w:id w:val="67859272"/>
              <w:placeholder>
                <w:docPart w:val="17558A4ACB92435DAEB88ABC75C5F9D7"/>
              </w:placeholder>
              <w:temporary/>
              <w:showingPlcHdr/>
              <w15:appearance w15:val="hidden"/>
            </w:sdtPr>
            <w:sdtContent>
              <w:p w14:paraId="34C90616" w14:textId="77777777" w:rsidR="004D3011" w:rsidRDefault="004D3011" w:rsidP="004D3011">
                <w:r w:rsidRPr="004D3011">
                  <w:t>WEBSITE:</w:t>
                </w:r>
              </w:p>
            </w:sdtContent>
          </w:sdt>
          <w:p w14:paraId="2F66CAE8" w14:textId="77777777" w:rsidR="00313C9E" w:rsidRPr="00313C9E" w:rsidRDefault="00313C9E" w:rsidP="00313C9E">
            <w:r w:rsidRPr="00313C9E">
              <w:t>www.linkedin.com/in/codewith-hassan-300b8b285</w:t>
            </w:r>
          </w:p>
          <w:p w14:paraId="1EFB4E83" w14:textId="76A9044B" w:rsidR="004D3011" w:rsidRDefault="004D3011" w:rsidP="004D3011"/>
          <w:p w14:paraId="59EE63D6" w14:textId="5F3D7976" w:rsidR="00313C9E" w:rsidRDefault="00313C9E" w:rsidP="004D3011">
            <w:r>
              <w:t>EMAIL:</w:t>
            </w:r>
          </w:p>
          <w:p w14:paraId="71585446" w14:textId="77777777" w:rsidR="00313C9E" w:rsidRDefault="00313C9E" w:rsidP="004D3011"/>
          <w:p w14:paraId="4B9183F3" w14:textId="04A1308D" w:rsidR="00313C9E" w:rsidRDefault="00313C9E" w:rsidP="004D3011">
            <w:r>
              <w:t>Muskanmansoor77@gmail.com</w:t>
            </w:r>
          </w:p>
          <w:sdt>
            <w:sdtPr>
              <w:id w:val="-1444214663"/>
              <w:placeholder>
                <w:docPart w:val="AAD9C74E42C5412382293F12DE038212"/>
              </w:placeholder>
              <w:temporary/>
              <w:showingPlcHdr/>
              <w15:appearance w15:val="hidden"/>
            </w:sdtPr>
            <w:sdtContent>
              <w:p w14:paraId="10C2B766" w14:textId="77777777" w:rsidR="004D3011" w:rsidRPr="00CB0055" w:rsidRDefault="00CB0055" w:rsidP="00CB0055">
                <w:pPr>
                  <w:pStyle w:val="Heading3"/>
                </w:pPr>
                <w:r w:rsidRPr="00CB0055">
                  <w:t>Hobbies</w:t>
                </w:r>
              </w:p>
            </w:sdtContent>
          </w:sdt>
          <w:p w14:paraId="19026ED7" w14:textId="75045341" w:rsidR="004D3011" w:rsidRDefault="00313C9E" w:rsidP="004D3011">
            <w:r>
              <w:t>Hobby #1  cricket</w:t>
            </w:r>
          </w:p>
          <w:p w14:paraId="3A14D2ED" w14:textId="0E9C9E0A" w:rsidR="00313C9E" w:rsidRDefault="00000000" w:rsidP="004D3011">
            <w:sdt>
              <w:sdtPr>
                <w:id w:val="127826779"/>
                <w:placeholder>
                  <w:docPart w:val="69495EC58AD14B0F8EE88BBB70A12F88"/>
                </w:placeholder>
                <w:temporary/>
                <w:showingPlcHdr/>
                <w15:appearance w15:val="hidden"/>
              </w:sdtPr>
              <w:sdtContent>
                <w:r w:rsidR="004D3011" w:rsidRPr="004D3011">
                  <w:t>Hobby #2</w:t>
                </w:r>
              </w:sdtContent>
            </w:sdt>
            <w:r w:rsidR="00313C9E">
              <w:t xml:space="preserve">  playing games</w:t>
            </w:r>
          </w:p>
          <w:p w14:paraId="158CD516" w14:textId="54A3E0C0" w:rsidR="00313C9E" w:rsidRDefault="00000000" w:rsidP="004D3011">
            <w:sdt>
              <w:sdtPr>
                <w:id w:val="-1460640448"/>
                <w:placeholder>
                  <w:docPart w:val="438F7E5D52194364B9AD51264CF56B69"/>
                </w:placeholder>
                <w:temporary/>
                <w:showingPlcHdr/>
                <w15:appearance w15:val="hidden"/>
              </w:sdtPr>
              <w:sdtContent>
                <w:r w:rsidR="004D3011" w:rsidRPr="004D3011">
                  <w:t>Hobby #3</w:t>
                </w:r>
              </w:sdtContent>
            </w:sdt>
            <w:r w:rsidR="00313C9E">
              <w:t xml:space="preserve">   video editing</w:t>
            </w:r>
          </w:p>
          <w:p w14:paraId="271F79BD" w14:textId="1EA381C9" w:rsidR="004D3011" w:rsidRPr="004D3011" w:rsidRDefault="00000000" w:rsidP="004D3011">
            <w:sdt>
              <w:sdtPr>
                <w:id w:val="-1376452077"/>
                <w:placeholder>
                  <w:docPart w:val="BD1E989F46EB4033B1D3E7B0EBCF523D"/>
                </w:placeholder>
                <w:temporary/>
                <w:showingPlcHdr/>
                <w15:appearance w15:val="hidden"/>
              </w:sdtPr>
              <w:sdtContent>
                <w:r w:rsidR="004D3011" w:rsidRPr="004D3011">
                  <w:t>Hobby #4</w:t>
                </w:r>
              </w:sdtContent>
            </w:sdt>
            <w:r w:rsidR="00313C9E">
              <w:t xml:space="preserve">   picture editting</w:t>
            </w:r>
          </w:p>
        </w:tc>
        <w:tc>
          <w:tcPr>
            <w:tcW w:w="720" w:type="dxa"/>
          </w:tcPr>
          <w:p w14:paraId="7D8E05EC" w14:textId="77777777" w:rsidR="001B2ABD" w:rsidRDefault="001B2ABD" w:rsidP="000C45FF">
            <w:pPr>
              <w:tabs>
                <w:tab w:val="left" w:pos="990"/>
              </w:tabs>
            </w:pPr>
          </w:p>
        </w:tc>
        <w:tc>
          <w:tcPr>
            <w:tcW w:w="6470" w:type="dxa"/>
          </w:tcPr>
          <w:sdt>
            <w:sdtPr>
              <w:id w:val="1049110328"/>
              <w:placeholder>
                <w:docPart w:val="147B2BFCC16D4993B337C9AE4F26C593"/>
              </w:placeholder>
              <w:temporary/>
              <w:showingPlcHdr/>
              <w15:appearance w15:val="hidden"/>
            </w:sdtPr>
            <w:sdtContent>
              <w:p w14:paraId="4C862CC3" w14:textId="77777777" w:rsidR="001B2ABD" w:rsidRDefault="00E25A26" w:rsidP="00036450">
                <w:pPr>
                  <w:pStyle w:val="Heading2"/>
                </w:pPr>
                <w:r w:rsidRPr="00036450">
                  <w:t>EDUCATION</w:t>
                </w:r>
              </w:p>
            </w:sdtContent>
          </w:sdt>
          <w:p w14:paraId="527022C2" w14:textId="50DC2CDA" w:rsidR="00036450" w:rsidRPr="00036450" w:rsidRDefault="00790623" w:rsidP="00B359E4">
            <w:pPr>
              <w:pStyle w:val="Heading4"/>
            </w:pPr>
            <w:r>
              <w:t>| DEBS SCHOOLING SYESTEM |</w:t>
            </w:r>
          </w:p>
          <w:p w14:paraId="32F25839" w14:textId="279DD2F9" w:rsidR="00036450" w:rsidRPr="00B359E4" w:rsidRDefault="00790623" w:rsidP="00B359E4">
            <w:pPr>
              <w:pStyle w:val="Date"/>
            </w:pPr>
            <w:r>
              <w:t>|24 – 2 -2010</w:t>
            </w:r>
            <w:r w:rsidR="00036450" w:rsidRPr="00B359E4">
              <w:t xml:space="preserve"> - </w:t>
            </w:r>
            <w:r>
              <w:t>|2024|</w:t>
            </w:r>
          </w:p>
          <w:p w14:paraId="162F6431" w14:textId="03EC8C02" w:rsidR="004D3011" w:rsidRDefault="00036450" w:rsidP="00036450">
            <w:r w:rsidRPr="00036450">
              <w:t>[</w:t>
            </w:r>
            <w:r w:rsidR="00790623">
              <w:t xml:space="preserve"> I am from grade 9 I study in grade 9 and am doing matric system </w:t>
            </w:r>
            <w:r w:rsidRPr="00036450">
              <w:t>.]</w:t>
            </w:r>
          </w:p>
          <w:p w14:paraId="33236B57" w14:textId="77777777" w:rsidR="00036450" w:rsidRDefault="00036450" w:rsidP="00036450"/>
          <w:sdt>
            <w:sdtPr>
              <w:id w:val="1001553383"/>
              <w:placeholder>
                <w:docPart w:val="DB0E6056420140EE96D72962BC73756D"/>
              </w:placeholder>
              <w:temporary/>
              <w:showingPlcHdr/>
              <w15:appearance w15:val="hidden"/>
            </w:sdtPr>
            <w:sdtContent>
              <w:p w14:paraId="7B17DAE2" w14:textId="77777777" w:rsidR="00036450" w:rsidRDefault="00036450" w:rsidP="00036450">
                <w:pPr>
                  <w:pStyle w:val="Heading2"/>
                </w:pPr>
                <w:r w:rsidRPr="00036450">
                  <w:t>WORK EXPERIENCE</w:t>
                </w:r>
              </w:p>
            </w:sdtContent>
          </w:sdt>
          <w:p w14:paraId="5D351553" w14:textId="0ACA4AE6" w:rsidR="00036450" w:rsidRDefault="00790623" w:rsidP="00B359E4">
            <w:pPr>
              <w:pStyle w:val="Heading4"/>
              <w:rPr>
                <w:bCs/>
              </w:rPr>
            </w:pPr>
            <w:r>
              <w:t>GOVERNER HOUSE SINDH IT COURSE</w:t>
            </w:r>
            <w:r w:rsidR="00036450">
              <w:t xml:space="preserve"> </w:t>
            </w:r>
            <w:r w:rsidR="00036450" w:rsidRPr="00036450">
              <w:t xml:space="preserve"> </w:t>
            </w:r>
            <w:r w:rsidR="00241B29">
              <w:t>|TYPE SCRIPT|</w:t>
            </w:r>
          </w:p>
          <w:p w14:paraId="587FE97E" w14:textId="76525C64" w:rsidR="00036450" w:rsidRPr="00036450" w:rsidRDefault="00241B29" w:rsidP="00B359E4">
            <w:pPr>
              <w:pStyle w:val="Date"/>
            </w:pPr>
            <w:r>
              <w:t xml:space="preserve">|20 – 11- 2023| </w:t>
            </w:r>
            <w:sdt>
              <w:sdtPr>
                <w:id w:val="-1167319978"/>
                <w:placeholder>
                  <w:docPart w:val="67A25197DEA74BC2B46D2B409A1841D3"/>
                </w:placeholder>
                <w:temporary/>
                <w:showingPlcHdr/>
                <w15:appearance w15:val="hidden"/>
              </w:sdtPr>
              <w:sdtEndPr>
                <w:rPr>
                  <w:bCs/>
                </w:rPr>
              </w:sdtEndPr>
              <w:sdtContent>
                <w:r w:rsidRPr="00036450">
                  <w:t>[Job Title]</w:t>
                </w:r>
              </w:sdtContent>
            </w:sdt>
          </w:p>
          <w:p w14:paraId="3E2D6688" w14:textId="16F63C80" w:rsidR="00036450" w:rsidRDefault="00241B29" w:rsidP="00036450">
            <w:r>
              <w:t>I AM STUDENT OF TYPESCRIPT AND ITS MY FIRST TIME AND ITS OLY 8 MONTTHS AND I HAVE GIVE TEST OF MY WORK I AM ALLHUMDULILLAH PASSED</w:t>
            </w:r>
            <w:r w:rsidR="00036450" w:rsidRPr="00036450">
              <w:t xml:space="preserve"> </w:t>
            </w:r>
          </w:p>
          <w:p w14:paraId="66B6EE4A" w14:textId="77777777" w:rsidR="00241B29" w:rsidRDefault="00241B29" w:rsidP="00B359E4">
            <w:pPr>
              <w:pStyle w:val="Heading4"/>
            </w:pPr>
          </w:p>
          <w:p w14:paraId="027E86B0" w14:textId="30FF4DD2" w:rsidR="004D3011" w:rsidRDefault="00241B29" w:rsidP="00241B29">
            <w:pPr>
              <w:pStyle w:val="Heading4"/>
            </w:pPr>
            <w:r>
              <w:t>|GOVERNER HOUSE SINDH IT</w:t>
            </w:r>
            <w:r w:rsidR="004D3011" w:rsidRPr="004D3011">
              <w:t xml:space="preserve">  </w:t>
            </w:r>
            <w:r>
              <w:t>| AI ( ARTIFICAL INTELLIGANCE )</w:t>
            </w:r>
          </w:p>
          <w:p w14:paraId="0073F435" w14:textId="235EAB26" w:rsidR="00241B29" w:rsidRPr="00241B29" w:rsidRDefault="00241B29" w:rsidP="00241B29">
            <w:r>
              <w:t>I AM ALSO DOING AL ARTIFICAL INTELLIGANCE IN GOVERNER HOUSE SINDH AND ONLY 2 MONTHS TO MY COURSE</w:t>
            </w:r>
          </w:p>
          <w:p w14:paraId="4B01D006" w14:textId="2EEC10DE" w:rsidR="004D3011" w:rsidRPr="004D3011" w:rsidRDefault="00036450" w:rsidP="004D3011">
            <w:r w:rsidRPr="004D3011">
              <w:t xml:space="preserve"> </w:t>
            </w:r>
          </w:p>
          <w:p w14:paraId="1F9657F7" w14:textId="77777777" w:rsidR="004D3011" w:rsidRDefault="004D3011" w:rsidP="00036450"/>
          <w:p w14:paraId="127B0125" w14:textId="77777777" w:rsidR="004D3011" w:rsidRDefault="004D3011" w:rsidP="00036450"/>
          <w:p w14:paraId="3D999B23" w14:textId="220CAB16" w:rsidR="00241B29" w:rsidRDefault="00241B29" w:rsidP="00241B29">
            <w:pPr>
              <w:pStyle w:val="Heading2"/>
            </w:pPr>
            <w:r>
              <w:t>SKILLS</w:t>
            </w:r>
          </w:p>
          <w:p w14:paraId="7E7D81C9" w14:textId="0556EB59" w:rsidR="00241B29" w:rsidRDefault="00241B29" w:rsidP="00241B29">
            <w:pPr>
              <w:pStyle w:val="Heading2"/>
            </w:pPr>
            <w:r>
              <w:t>SALES MANEGMENT</w:t>
            </w:r>
          </w:p>
          <w:p w14:paraId="01A94AE7" w14:textId="1FCFCB49" w:rsidR="00241B29" w:rsidRDefault="00241B29" w:rsidP="00241B29">
            <w:pPr>
              <w:pStyle w:val="Heading2"/>
            </w:pPr>
            <w:r>
              <w:t>CUSTOMER SERVICE</w:t>
            </w:r>
          </w:p>
          <w:p w14:paraId="4EA72F4C" w14:textId="0D061F6B" w:rsidR="00241B29" w:rsidRDefault="00241B29" w:rsidP="00241B29">
            <w:pPr>
              <w:pStyle w:val="Heading2"/>
            </w:pPr>
            <w:r>
              <w:t xml:space="preserve">BUISSNES </w:t>
            </w:r>
          </w:p>
          <w:p w14:paraId="16F8D875" w14:textId="65F4AFF3" w:rsidR="00241B29" w:rsidRDefault="00241B29" w:rsidP="00241B29">
            <w:pPr>
              <w:pStyle w:val="Heading2"/>
            </w:pPr>
            <w:r>
              <w:t>VIDEO EDITOR</w:t>
            </w:r>
          </w:p>
          <w:p w14:paraId="1131169F" w14:textId="68EF5A39" w:rsidR="00241B29" w:rsidRPr="00241B29" w:rsidRDefault="00313C9E" w:rsidP="00313C9E">
            <w:pPr>
              <w:pStyle w:val="Heading2"/>
            </w:pPr>
            <w:r>
              <w:t>GRAPHIC DESIGNER</w:t>
            </w:r>
          </w:p>
          <w:p w14:paraId="3A57B562" w14:textId="420FC5BB" w:rsidR="00241B29" w:rsidRPr="00241B29" w:rsidRDefault="00241B29" w:rsidP="00241B29"/>
        </w:tc>
      </w:tr>
    </w:tbl>
    <w:p w14:paraId="2617D589" w14:textId="77777777" w:rsidR="00000000" w:rsidRDefault="00000000" w:rsidP="000C45FF">
      <w:pPr>
        <w:tabs>
          <w:tab w:val="left" w:pos="990"/>
        </w:tabs>
      </w:pPr>
    </w:p>
    <w:sectPr w:rsidR="0043117B"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FDBAA" w14:textId="77777777" w:rsidR="00360A9B" w:rsidRDefault="00360A9B" w:rsidP="000C45FF">
      <w:r>
        <w:separator/>
      </w:r>
    </w:p>
  </w:endnote>
  <w:endnote w:type="continuationSeparator" w:id="0">
    <w:p w14:paraId="0BEA0926" w14:textId="77777777" w:rsidR="00360A9B" w:rsidRDefault="00360A9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848A6" w14:textId="77777777" w:rsidR="00360A9B" w:rsidRDefault="00360A9B" w:rsidP="000C45FF">
      <w:r>
        <w:separator/>
      </w:r>
    </w:p>
  </w:footnote>
  <w:footnote w:type="continuationSeparator" w:id="0">
    <w:p w14:paraId="29389B7F" w14:textId="77777777" w:rsidR="00360A9B" w:rsidRDefault="00360A9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E7367" w14:textId="77777777" w:rsidR="000C45FF" w:rsidRDefault="000C45FF">
    <w:pPr>
      <w:pStyle w:val="Header"/>
    </w:pPr>
    <w:r>
      <w:rPr>
        <w:noProof/>
      </w:rPr>
      <w:drawing>
        <wp:anchor distT="0" distB="0" distL="114300" distR="114300" simplePos="0" relativeHeight="251658240" behindDoc="1" locked="0" layoutInCell="1" allowOverlap="1" wp14:anchorId="526F3CC4" wp14:editId="107B0F1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3"/>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41B29"/>
    <w:rsid w:val="00256CF7"/>
    <w:rsid w:val="00281FD5"/>
    <w:rsid w:val="0030481B"/>
    <w:rsid w:val="00313C9E"/>
    <w:rsid w:val="003156FC"/>
    <w:rsid w:val="003254B5"/>
    <w:rsid w:val="00360A9B"/>
    <w:rsid w:val="0037121F"/>
    <w:rsid w:val="003910D8"/>
    <w:rsid w:val="003A6B7D"/>
    <w:rsid w:val="003B06CA"/>
    <w:rsid w:val="004071FC"/>
    <w:rsid w:val="00445947"/>
    <w:rsid w:val="004813B3"/>
    <w:rsid w:val="00496591"/>
    <w:rsid w:val="004C63E4"/>
    <w:rsid w:val="004D3011"/>
    <w:rsid w:val="005262AC"/>
    <w:rsid w:val="005D0637"/>
    <w:rsid w:val="005E39D5"/>
    <w:rsid w:val="00600670"/>
    <w:rsid w:val="0062123A"/>
    <w:rsid w:val="00634637"/>
    <w:rsid w:val="00646E75"/>
    <w:rsid w:val="006771D0"/>
    <w:rsid w:val="00715FCB"/>
    <w:rsid w:val="00743101"/>
    <w:rsid w:val="00764C9F"/>
    <w:rsid w:val="007775E1"/>
    <w:rsid w:val="007867A0"/>
    <w:rsid w:val="00790623"/>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50ED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241B29"/>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814716">
      <w:bodyDiv w:val="1"/>
      <w:marLeft w:val="0"/>
      <w:marRight w:val="0"/>
      <w:marTop w:val="0"/>
      <w:marBottom w:val="0"/>
      <w:divBdr>
        <w:top w:val="none" w:sz="0" w:space="0" w:color="auto"/>
        <w:left w:val="none" w:sz="0" w:space="0" w:color="auto"/>
        <w:bottom w:val="none" w:sz="0" w:space="0" w:color="auto"/>
        <w:right w:val="none" w:sz="0" w:space="0" w:color="auto"/>
      </w:divBdr>
      <w:divsChild>
        <w:div w:id="1786071236">
          <w:marLeft w:val="0"/>
          <w:marRight w:val="0"/>
          <w:marTop w:val="0"/>
          <w:marBottom w:val="0"/>
          <w:divBdr>
            <w:top w:val="none" w:sz="0" w:space="0" w:color="auto"/>
            <w:left w:val="none" w:sz="0" w:space="0" w:color="auto"/>
            <w:bottom w:val="none" w:sz="0" w:space="0" w:color="auto"/>
            <w:right w:val="none" w:sz="0" w:space="0" w:color="auto"/>
          </w:divBdr>
          <w:divsChild>
            <w:div w:id="242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9220">
      <w:bodyDiv w:val="1"/>
      <w:marLeft w:val="0"/>
      <w:marRight w:val="0"/>
      <w:marTop w:val="0"/>
      <w:marBottom w:val="0"/>
      <w:divBdr>
        <w:top w:val="none" w:sz="0" w:space="0" w:color="auto"/>
        <w:left w:val="none" w:sz="0" w:space="0" w:color="auto"/>
        <w:bottom w:val="none" w:sz="0" w:space="0" w:color="auto"/>
        <w:right w:val="none" w:sz="0" w:space="0" w:color="auto"/>
      </w:divBdr>
      <w:divsChild>
        <w:div w:id="868028850">
          <w:marLeft w:val="0"/>
          <w:marRight w:val="0"/>
          <w:marTop w:val="0"/>
          <w:marBottom w:val="0"/>
          <w:divBdr>
            <w:top w:val="none" w:sz="0" w:space="0" w:color="auto"/>
            <w:left w:val="none" w:sz="0" w:space="0" w:color="auto"/>
            <w:bottom w:val="none" w:sz="0" w:space="0" w:color="auto"/>
            <w:right w:val="none" w:sz="0" w:space="0" w:color="auto"/>
          </w:divBdr>
          <w:divsChild>
            <w:div w:id="20090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20c%20Zone\AppData\Local\Microsoft\Office\16.0\DTS\en-US%7b49E49959-DA44-46B4-8CD1-EFA6782238B8%7d\%7b49BA212A-E5F0-4F1F-8316-A4F51018B69D%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020ABD0A1343D7B1391F953A765671"/>
        <w:category>
          <w:name w:val="General"/>
          <w:gallery w:val="placeholder"/>
        </w:category>
        <w:types>
          <w:type w:val="bbPlcHdr"/>
        </w:types>
        <w:behaviors>
          <w:behavior w:val="content"/>
        </w:behaviors>
        <w:guid w:val="{A929E278-29D0-4F1A-98C3-A3BB7D70E7FE}"/>
      </w:docPartPr>
      <w:docPartBody>
        <w:p w:rsidR="00000000" w:rsidRDefault="00000000">
          <w:pPr>
            <w:pStyle w:val="E3020ABD0A1343D7B1391F953A765671"/>
          </w:pPr>
          <w:r w:rsidRPr="00D5459D">
            <w:t>Profile</w:t>
          </w:r>
        </w:p>
      </w:docPartBody>
    </w:docPart>
    <w:docPart>
      <w:docPartPr>
        <w:name w:val="F40F429AD53A4B9C94B4EC1F4A81F29A"/>
        <w:category>
          <w:name w:val="General"/>
          <w:gallery w:val="placeholder"/>
        </w:category>
        <w:types>
          <w:type w:val="bbPlcHdr"/>
        </w:types>
        <w:behaviors>
          <w:behavior w:val="content"/>
        </w:behaviors>
        <w:guid w:val="{1956757E-DE17-43D1-AAC8-9C9E0D8FF5C2}"/>
      </w:docPartPr>
      <w:docPartBody>
        <w:p w:rsidR="00000000" w:rsidRDefault="00000000">
          <w:pPr>
            <w:pStyle w:val="F40F429AD53A4B9C94B4EC1F4A81F29A"/>
          </w:pPr>
          <w:r w:rsidRPr="00CB0055">
            <w:t>Contact</w:t>
          </w:r>
        </w:p>
      </w:docPartBody>
    </w:docPart>
    <w:docPart>
      <w:docPartPr>
        <w:name w:val="417F683D08284767BD682CBB8A82E02E"/>
        <w:category>
          <w:name w:val="General"/>
          <w:gallery w:val="placeholder"/>
        </w:category>
        <w:types>
          <w:type w:val="bbPlcHdr"/>
        </w:types>
        <w:behaviors>
          <w:behavior w:val="content"/>
        </w:behaviors>
        <w:guid w:val="{33FE06A8-AB85-4926-95A6-FEF2B7FF07CC}"/>
      </w:docPartPr>
      <w:docPartBody>
        <w:p w:rsidR="00000000" w:rsidRDefault="00000000">
          <w:pPr>
            <w:pStyle w:val="417F683D08284767BD682CBB8A82E02E"/>
          </w:pPr>
          <w:r w:rsidRPr="004D3011">
            <w:t>PHONE:</w:t>
          </w:r>
        </w:p>
      </w:docPartBody>
    </w:docPart>
    <w:docPart>
      <w:docPartPr>
        <w:name w:val="17558A4ACB92435DAEB88ABC75C5F9D7"/>
        <w:category>
          <w:name w:val="General"/>
          <w:gallery w:val="placeholder"/>
        </w:category>
        <w:types>
          <w:type w:val="bbPlcHdr"/>
        </w:types>
        <w:behaviors>
          <w:behavior w:val="content"/>
        </w:behaviors>
        <w:guid w:val="{88635130-A9A3-4252-B816-ABC2F188393B}"/>
      </w:docPartPr>
      <w:docPartBody>
        <w:p w:rsidR="00000000" w:rsidRDefault="00000000">
          <w:pPr>
            <w:pStyle w:val="17558A4ACB92435DAEB88ABC75C5F9D7"/>
          </w:pPr>
          <w:r w:rsidRPr="004D3011">
            <w:t>WEBSITE:</w:t>
          </w:r>
        </w:p>
      </w:docPartBody>
    </w:docPart>
    <w:docPart>
      <w:docPartPr>
        <w:name w:val="AAD9C74E42C5412382293F12DE038212"/>
        <w:category>
          <w:name w:val="General"/>
          <w:gallery w:val="placeholder"/>
        </w:category>
        <w:types>
          <w:type w:val="bbPlcHdr"/>
        </w:types>
        <w:behaviors>
          <w:behavior w:val="content"/>
        </w:behaviors>
        <w:guid w:val="{A4D7E3B5-7F5A-4F38-9E59-31A2C08240B4}"/>
      </w:docPartPr>
      <w:docPartBody>
        <w:p w:rsidR="00000000" w:rsidRDefault="00000000">
          <w:pPr>
            <w:pStyle w:val="AAD9C74E42C5412382293F12DE038212"/>
          </w:pPr>
          <w:r w:rsidRPr="00CB0055">
            <w:t>Hobbies</w:t>
          </w:r>
        </w:p>
      </w:docPartBody>
    </w:docPart>
    <w:docPart>
      <w:docPartPr>
        <w:name w:val="69495EC58AD14B0F8EE88BBB70A12F88"/>
        <w:category>
          <w:name w:val="General"/>
          <w:gallery w:val="placeholder"/>
        </w:category>
        <w:types>
          <w:type w:val="bbPlcHdr"/>
        </w:types>
        <w:behaviors>
          <w:behavior w:val="content"/>
        </w:behaviors>
        <w:guid w:val="{D034F019-71A8-4040-8FEC-71C5228F5D41}"/>
      </w:docPartPr>
      <w:docPartBody>
        <w:p w:rsidR="00000000" w:rsidRDefault="00000000">
          <w:pPr>
            <w:pStyle w:val="69495EC58AD14B0F8EE88BBB70A12F88"/>
          </w:pPr>
          <w:r w:rsidRPr="004D3011">
            <w:t>Hobby #2</w:t>
          </w:r>
        </w:p>
      </w:docPartBody>
    </w:docPart>
    <w:docPart>
      <w:docPartPr>
        <w:name w:val="438F7E5D52194364B9AD51264CF56B69"/>
        <w:category>
          <w:name w:val="General"/>
          <w:gallery w:val="placeholder"/>
        </w:category>
        <w:types>
          <w:type w:val="bbPlcHdr"/>
        </w:types>
        <w:behaviors>
          <w:behavior w:val="content"/>
        </w:behaviors>
        <w:guid w:val="{00D42596-4B29-4349-A9FF-8AF0E9406847}"/>
      </w:docPartPr>
      <w:docPartBody>
        <w:p w:rsidR="00000000" w:rsidRDefault="00000000">
          <w:pPr>
            <w:pStyle w:val="438F7E5D52194364B9AD51264CF56B69"/>
          </w:pPr>
          <w:r w:rsidRPr="004D3011">
            <w:t>Hobby #3</w:t>
          </w:r>
        </w:p>
      </w:docPartBody>
    </w:docPart>
    <w:docPart>
      <w:docPartPr>
        <w:name w:val="BD1E989F46EB4033B1D3E7B0EBCF523D"/>
        <w:category>
          <w:name w:val="General"/>
          <w:gallery w:val="placeholder"/>
        </w:category>
        <w:types>
          <w:type w:val="bbPlcHdr"/>
        </w:types>
        <w:behaviors>
          <w:behavior w:val="content"/>
        </w:behaviors>
        <w:guid w:val="{21292D3C-5813-477F-BFCA-B8462701C7DE}"/>
      </w:docPartPr>
      <w:docPartBody>
        <w:p w:rsidR="00000000" w:rsidRDefault="00000000">
          <w:pPr>
            <w:pStyle w:val="BD1E989F46EB4033B1D3E7B0EBCF523D"/>
          </w:pPr>
          <w:r w:rsidRPr="004D3011">
            <w:t>Hobby #4</w:t>
          </w:r>
        </w:p>
      </w:docPartBody>
    </w:docPart>
    <w:docPart>
      <w:docPartPr>
        <w:name w:val="147B2BFCC16D4993B337C9AE4F26C593"/>
        <w:category>
          <w:name w:val="General"/>
          <w:gallery w:val="placeholder"/>
        </w:category>
        <w:types>
          <w:type w:val="bbPlcHdr"/>
        </w:types>
        <w:behaviors>
          <w:behavior w:val="content"/>
        </w:behaviors>
        <w:guid w:val="{417A7802-4BC3-4BDE-BBB9-4DC87C3045A2}"/>
      </w:docPartPr>
      <w:docPartBody>
        <w:p w:rsidR="00000000" w:rsidRDefault="00000000">
          <w:pPr>
            <w:pStyle w:val="147B2BFCC16D4993B337C9AE4F26C593"/>
          </w:pPr>
          <w:r w:rsidRPr="00036450">
            <w:t>EDUCATION</w:t>
          </w:r>
        </w:p>
      </w:docPartBody>
    </w:docPart>
    <w:docPart>
      <w:docPartPr>
        <w:name w:val="DB0E6056420140EE96D72962BC73756D"/>
        <w:category>
          <w:name w:val="General"/>
          <w:gallery w:val="placeholder"/>
        </w:category>
        <w:types>
          <w:type w:val="bbPlcHdr"/>
        </w:types>
        <w:behaviors>
          <w:behavior w:val="content"/>
        </w:behaviors>
        <w:guid w:val="{A16FCDDB-5967-4122-82B8-D4669C01A5AF}"/>
      </w:docPartPr>
      <w:docPartBody>
        <w:p w:rsidR="00000000" w:rsidRDefault="00000000">
          <w:pPr>
            <w:pStyle w:val="DB0E6056420140EE96D72962BC73756D"/>
          </w:pPr>
          <w:r w:rsidRPr="00036450">
            <w:t>WORK EXPERIENCE</w:t>
          </w:r>
        </w:p>
      </w:docPartBody>
    </w:docPart>
    <w:docPart>
      <w:docPartPr>
        <w:name w:val="67A25197DEA74BC2B46D2B409A1841D3"/>
        <w:category>
          <w:name w:val="General"/>
          <w:gallery w:val="placeholder"/>
        </w:category>
        <w:types>
          <w:type w:val="bbPlcHdr"/>
        </w:types>
        <w:behaviors>
          <w:behavior w:val="content"/>
        </w:behaviors>
        <w:guid w:val="{40AAB6D4-1B37-487F-8D81-CCBEFEC64AC3}"/>
      </w:docPartPr>
      <w:docPartBody>
        <w:p w:rsidR="00000000" w:rsidRDefault="00D54F6B" w:rsidP="00D54F6B">
          <w:pPr>
            <w:pStyle w:val="67A25197DEA74BC2B46D2B409A1841D3"/>
          </w:pPr>
          <w:r w:rsidRPr="00036450">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6B"/>
    <w:rsid w:val="00634637"/>
    <w:rsid w:val="006E7C67"/>
    <w:rsid w:val="00D5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AE0C718694ECF8EEA3388F1C30AA4">
    <w:name w:val="CA4AE0C718694ECF8EEA3388F1C30AA4"/>
  </w:style>
  <w:style w:type="paragraph" w:customStyle="1" w:styleId="7328AE2F4CB54B809BA9FFAB48CD1A9A">
    <w:name w:val="7328AE2F4CB54B809BA9FFAB48CD1A9A"/>
  </w:style>
  <w:style w:type="paragraph" w:customStyle="1" w:styleId="E3020ABD0A1343D7B1391F953A765671">
    <w:name w:val="E3020ABD0A1343D7B1391F953A765671"/>
  </w:style>
  <w:style w:type="paragraph" w:customStyle="1" w:styleId="59B50CFB556242D89DBEE14C02E4EB3B">
    <w:name w:val="59B50CFB556242D89DBEE14C02E4EB3B"/>
  </w:style>
  <w:style w:type="paragraph" w:customStyle="1" w:styleId="F40F429AD53A4B9C94B4EC1F4A81F29A">
    <w:name w:val="F40F429AD53A4B9C94B4EC1F4A81F29A"/>
  </w:style>
  <w:style w:type="paragraph" w:customStyle="1" w:styleId="417F683D08284767BD682CBB8A82E02E">
    <w:name w:val="417F683D08284767BD682CBB8A82E02E"/>
  </w:style>
  <w:style w:type="paragraph" w:customStyle="1" w:styleId="10426B3A213B426B9099BB5F761BD5F7">
    <w:name w:val="10426B3A213B426B9099BB5F761BD5F7"/>
  </w:style>
  <w:style w:type="paragraph" w:customStyle="1" w:styleId="17558A4ACB92435DAEB88ABC75C5F9D7">
    <w:name w:val="17558A4ACB92435DAEB88ABC75C5F9D7"/>
  </w:style>
  <w:style w:type="paragraph" w:customStyle="1" w:styleId="83C1EB522CDA4A03BD7FD994DC04E288">
    <w:name w:val="83C1EB522CDA4A03BD7FD994DC04E288"/>
  </w:style>
  <w:style w:type="paragraph" w:customStyle="1" w:styleId="E5633FC47DE54AE4BC6B1C876CB3D611">
    <w:name w:val="E5633FC47DE54AE4BC6B1C876CB3D611"/>
  </w:style>
  <w:style w:type="character" w:styleId="Hyperlink">
    <w:name w:val="Hyperlink"/>
    <w:basedOn w:val="DefaultParagraphFont"/>
    <w:uiPriority w:val="99"/>
    <w:unhideWhenUsed/>
    <w:rPr>
      <w:color w:val="C45911" w:themeColor="accent2" w:themeShade="BF"/>
      <w:u w:val="single"/>
    </w:rPr>
  </w:style>
  <w:style w:type="paragraph" w:customStyle="1" w:styleId="6F17E20C73B14FB08BEF59E9EA5BBE2D">
    <w:name w:val="6F17E20C73B14FB08BEF59E9EA5BBE2D"/>
  </w:style>
  <w:style w:type="paragraph" w:customStyle="1" w:styleId="AAD9C74E42C5412382293F12DE038212">
    <w:name w:val="AAD9C74E42C5412382293F12DE038212"/>
  </w:style>
  <w:style w:type="paragraph" w:customStyle="1" w:styleId="558F4707F0224BD28EBDF1DB9B532182">
    <w:name w:val="558F4707F0224BD28EBDF1DB9B532182"/>
  </w:style>
  <w:style w:type="paragraph" w:customStyle="1" w:styleId="69495EC58AD14B0F8EE88BBB70A12F88">
    <w:name w:val="69495EC58AD14B0F8EE88BBB70A12F88"/>
  </w:style>
  <w:style w:type="paragraph" w:customStyle="1" w:styleId="438F7E5D52194364B9AD51264CF56B69">
    <w:name w:val="438F7E5D52194364B9AD51264CF56B69"/>
  </w:style>
  <w:style w:type="paragraph" w:customStyle="1" w:styleId="BD1E989F46EB4033B1D3E7B0EBCF523D">
    <w:name w:val="BD1E989F46EB4033B1D3E7B0EBCF523D"/>
  </w:style>
  <w:style w:type="paragraph" w:customStyle="1" w:styleId="147B2BFCC16D4993B337C9AE4F26C593">
    <w:name w:val="147B2BFCC16D4993B337C9AE4F26C593"/>
  </w:style>
  <w:style w:type="paragraph" w:customStyle="1" w:styleId="7C11EAE575364ADC943A946A13828518">
    <w:name w:val="7C11EAE575364ADC943A946A13828518"/>
  </w:style>
  <w:style w:type="paragraph" w:customStyle="1" w:styleId="7EA1309726434B0FBC4FEEA2D55FA978">
    <w:name w:val="7EA1309726434B0FBC4FEEA2D55FA978"/>
  </w:style>
  <w:style w:type="paragraph" w:customStyle="1" w:styleId="0AA692B247FF45D5A361C69E77E645AA">
    <w:name w:val="0AA692B247FF45D5A361C69E77E645AA"/>
  </w:style>
  <w:style w:type="paragraph" w:customStyle="1" w:styleId="55A3266D46E546E5882863BD86078AFF">
    <w:name w:val="55A3266D46E546E5882863BD86078AFF"/>
  </w:style>
  <w:style w:type="paragraph" w:customStyle="1" w:styleId="3A4CF89EE25F4BCF98916AA18AEAF3FB">
    <w:name w:val="3A4CF89EE25F4BCF98916AA18AEAF3FB"/>
  </w:style>
  <w:style w:type="paragraph" w:customStyle="1" w:styleId="EDB6AE3B6E57442E9E7FD662AB95863C">
    <w:name w:val="EDB6AE3B6E57442E9E7FD662AB95863C"/>
  </w:style>
  <w:style w:type="paragraph" w:customStyle="1" w:styleId="446F7FAEA39640DC84D7557377C6EA55">
    <w:name w:val="446F7FAEA39640DC84D7557377C6EA55"/>
  </w:style>
  <w:style w:type="paragraph" w:customStyle="1" w:styleId="DB0E6056420140EE96D72962BC73756D">
    <w:name w:val="DB0E6056420140EE96D72962BC73756D"/>
  </w:style>
  <w:style w:type="paragraph" w:customStyle="1" w:styleId="F6B58BFD7AA7431B9E23B7469AA8CED4">
    <w:name w:val="F6B58BFD7AA7431B9E23B7469AA8CED4"/>
  </w:style>
  <w:style w:type="paragraph" w:customStyle="1" w:styleId="D0A2DE3EDBDF430980039CF66C0572A5">
    <w:name w:val="D0A2DE3EDBDF430980039CF66C0572A5"/>
  </w:style>
  <w:style w:type="paragraph" w:customStyle="1" w:styleId="021A6CE31F604110A19365196C1E5509">
    <w:name w:val="021A6CE31F604110A19365196C1E5509"/>
  </w:style>
  <w:style w:type="paragraph" w:customStyle="1" w:styleId="A51E864D080245D198EF874A18879AC5">
    <w:name w:val="A51E864D080245D198EF874A18879AC5"/>
  </w:style>
  <w:style w:type="paragraph" w:customStyle="1" w:styleId="370A6C5F29104E618D7A156B7D62A9F9">
    <w:name w:val="370A6C5F29104E618D7A156B7D62A9F9"/>
  </w:style>
  <w:style w:type="paragraph" w:customStyle="1" w:styleId="027DA7527D184F5E977535FF239155FD">
    <w:name w:val="027DA7527D184F5E977535FF239155FD"/>
  </w:style>
  <w:style w:type="paragraph" w:customStyle="1" w:styleId="6B2B7264B8E94EA5B06CC97EF8B5B4AD">
    <w:name w:val="6B2B7264B8E94EA5B06CC97EF8B5B4AD"/>
  </w:style>
  <w:style w:type="paragraph" w:customStyle="1" w:styleId="9202F489C61C41E29AC9C89FF65F6F81">
    <w:name w:val="9202F489C61C41E29AC9C89FF65F6F81"/>
  </w:style>
  <w:style w:type="paragraph" w:customStyle="1" w:styleId="E644667D08454B818EAE28FD810E00FF">
    <w:name w:val="E644667D08454B818EAE28FD810E00FF"/>
  </w:style>
  <w:style w:type="paragraph" w:customStyle="1" w:styleId="EA76F32D2DD54B9783F73A849A007060">
    <w:name w:val="EA76F32D2DD54B9783F73A849A007060"/>
  </w:style>
  <w:style w:type="paragraph" w:customStyle="1" w:styleId="CEFEBE4C65CB41AD8822D59CA1FE3489">
    <w:name w:val="CEFEBE4C65CB41AD8822D59CA1FE3489"/>
  </w:style>
  <w:style w:type="paragraph" w:customStyle="1" w:styleId="A48F66E52ADE4CE1959B972E054A74BC">
    <w:name w:val="A48F66E52ADE4CE1959B972E054A74BC"/>
  </w:style>
  <w:style w:type="paragraph" w:customStyle="1" w:styleId="A5D68CB8BB2F4373959A3AD2EB95C4D5">
    <w:name w:val="A5D68CB8BB2F4373959A3AD2EB95C4D5"/>
  </w:style>
  <w:style w:type="paragraph" w:customStyle="1" w:styleId="E7E76C45A6444E43A66FEF308EF41741">
    <w:name w:val="E7E76C45A6444E43A66FEF308EF41741"/>
  </w:style>
  <w:style w:type="paragraph" w:customStyle="1" w:styleId="035913BAF6F848728DB55F49146421A2">
    <w:name w:val="035913BAF6F848728DB55F49146421A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E45E64D2E4404A6BA6514B8EEE19EEC6">
    <w:name w:val="E45E64D2E4404A6BA6514B8EEE19EEC6"/>
  </w:style>
  <w:style w:type="paragraph" w:customStyle="1" w:styleId="67A25197DEA74BC2B46D2B409A1841D3">
    <w:name w:val="67A25197DEA74BC2B46D2B409A1841D3"/>
    <w:rsid w:val="00D54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{49BA212A-E5F0-4F1F-8316-A4F51018B69D}tf00546271_win32</Template>
  <TotalTime>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2024-09-01T17:35:00Z</dcterms:created>
  <dcterms:modified xsi:type="dcterms:W3CDTF">2024-09-01T18:07:00Z</dcterms:modified>
</cp:coreProperties>
</file>